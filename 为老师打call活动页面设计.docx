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为小莺老师打call活动页面设计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T：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为老师打call_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小莺出国日本留学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为老师打call</w:t>
      </w:r>
      <w:r>
        <w:rPr>
          <w:rFonts w:hint="eastAsia"/>
          <w:lang w:val="en-US" w:eastAsia="zh-CN"/>
        </w:rPr>
        <w:t>，听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小莺出国</w:t>
      </w:r>
      <w:r>
        <w:rPr>
          <w:rFonts w:hint="eastAsia"/>
          <w:lang w:val="en-US" w:eastAsia="zh-CN"/>
        </w:rPr>
        <w:t>好课！去日本留学！</w:t>
      </w:r>
    </w:p>
    <w:p>
      <w:r>
        <w:rPr>
          <w:rFonts w:hint="eastAsia"/>
          <w:lang w:val="en-US" w:eastAsia="zh-CN"/>
        </w:rPr>
        <w:t>K：小莺出国,日本留学,日本读研,日本留考,日本留学备考,日本高考,日本留学培训，日本留学辅导，日本考研辅导,日本留学测试,日本语言学校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sz w:val="24"/>
        </w:rPr>
        <w:t>【Banner】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小莺出国</w:t>
            </w:r>
            <w:r>
              <w:rPr>
                <w:rFonts w:hint="eastAsia"/>
              </w:rPr>
              <w:t>Logo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40"/>
                <w:szCs w:val="4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44"/>
                <w:szCs w:val="52"/>
                <w:lang w:val="en-US" w:eastAsia="zh-CN"/>
              </w:rPr>
              <w:t>为老师打call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wordWrap w:val="0"/>
              <w:autoSpaceDE w:val="0"/>
              <w:autoSpaceDN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kern w:val="0"/>
                <w:sz w:val="36"/>
                <w:szCs w:val="36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kern w:val="0"/>
                <w:sz w:val="36"/>
                <w:szCs w:val="36"/>
                <w:shd w:val="clear" w:color="auto" w:fill="FFFFFF"/>
                <w:lang w:val="en-US" w:eastAsia="zh-CN"/>
              </w:rPr>
              <w:t>听小莺好课 去日本留学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活动结束倒计时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 xml:space="preserve"> 1天1 时1 分 1秒 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</w:p>
    <w:p>
      <w:pPr>
        <w:jc w:val="center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您还有</w:t>
      </w:r>
      <w:r>
        <w:rPr>
          <w:rFonts w:hint="eastAsia"/>
          <w:sz w:val="28"/>
          <w:szCs w:val="36"/>
          <w:highlight w:val="yellow"/>
          <w:lang w:val="en-US" w:eastAsia="zh-CN"/>
        </w:rPr>
        <w:t>5次</w:t>
      </w:r>
      <w:r>
        <w:rPr>
          <w:rFonts w:hint="eastAsia"/>
          <w:sz w:val="28"/>
          <w:szCs w:val="36"/>
          <w:lang w:val="en-US" w:eastAsia="zh-CN"/>
        </w:rPr>
        <w:t>打call机会！</w:t>
      </w: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  <w:t>（注：每个手机号5次机会，每次分享活动后自动加10次,夜间00.00之后更新,每天分享只能获得一次）</w:t>
      </w: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20320</wp:posOffset>
                </wp:positionV>
                <wp:extent cx="2318385" cy="552450"/>
                <wp:effectExtent l="0" t="0" r="571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打call细则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05pt;margin-top:1.6pt;height:43.5pt;width:182.55pt;z-index:251679744;mso-width-relative:page;mso-height-relative:page;" fillcolor="#FFFFFF" filled="t" stroked="f" coordsize="21600,21600" o:gfxdata="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Nscw7XAAAACAEAAA8AAAAAAAAAAQAgAAAAIgAAAGRycy9kb3ducmV2LnhtbFBLAQIUABQAAAAI&#10;AIdO4kC5q+DUtQEAAEADAAAOAAAAAAAAAAEAIAAAACY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打call细则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 w:val="36"/>
          <w:szCs w:val="36"/>
        </w:rPr>
        <w:t>————                     ————</w:t>
      </w:r>
    </w:p>
    <w:p>
      <w:pPr>
        <w:rPr>
          <w:rFonts w:hint="eastAsia" w:ascii="宋体" w:hAnsi="宋体" w:cs="宋体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2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怎么给老师打call？</w:t>
            </w:r>
          </w:p>
          <w:p>
            <w:pPr>
              <w:jc w:val="center"/>
              <w:rPr>
                <w:rFonts w:hint="eastAsia"/>
                <w:sz w:val="21"/>
                <w:szCs w:val="22"/>
              </w:rPr>
            </w:pP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每个人有5次打call机会，</w:t>
            </w:r>
            <w:r>
              <w:rPr>
                <w:rFonts w:hint="eastAsia"/>
                <w:i w:val="0"/>
                <w:iCs w:val="0"/>
                <w:color w:val="0000FF"/>
                <w:sz w:val="21"/>
                <w:szCs w:val="22"/>
                <w:u w:val="single"/>
                <w:lang w:val="en-US" w:eastAsia="zh-CN"/>
              </w:rPr>
              <w:t>分享活动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 xml:space="preserve">额外获得10次机会。 </w:t>
            </w: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打call成功即可领取小莺出国日本留学指导课，</w:t>
            </w: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同时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获得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抽奖机会赢取好礼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~</w:t>
            </w: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kern w:val="0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Tips：打call越多获奖机会越大哦！</w:t>
            </w: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kern w:val="0"/>
                <w:szCs w:val="21"/>
                <w:shd w:val="clear" w:color="auto" w:fill="FFFFFF"/>
                <w:vertAlign w:val="baseline"/>
              </w:rPr>
            </w:pPr>
          </w:p>
          <w:p>
            <w:pPr>
              <w:jc w:val="center"/>
              <w:rPr>
                <w:rFonts w:hint="eastAsia" w:ascii="宋体" w:hAnsi="宋体" w:cs="宋体"/>
                <w:kern w:val="0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打call好礼有哪些？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68"/>
              <w:gridCol w:w="2769"/>
              <w:gridCol w:w="2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gridSpan w:val="3"/>
                </w:tcPr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特等奖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1名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Dior999口红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68" w:type="dxa"/>
                  <w:vAlign w:val="top"/>
                </w:tcPr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一等奖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eastAsia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1名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200元App Store充值卡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400" w:left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</w:rPr>
                  </w:pPr>
                </w:p>
              </w:tc>
              <w:tc>
                <w:tcPr>
                  <w:tcW w:w="2769" w:type="dxa"/>
                  <w:vAlign w:val="top"/>
                </w:tcPr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二等奖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2名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星巴克星礼卡1张</w:t>
                  </w:r>
                </w:p>
              </w:tc>
              <w:tc>
                <w:tcPr>
                  <w:tcW w:w="2769" w:type="dxa"/>
                  <w:vAlign w:val="top"/>
                </w:tcPr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三等奖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10名</w:t>
                  </w:r>
                </w:p>
                <w:p>
                  <w:pPr>
                    <w:pStyle w:val="7"/>
                    <w:wordWrap w:val="0"/>
                    <w:autoSpaceDE w:val="0"/>
                    <w:autoSpaceDN w:val="0"/>
                    <w:spacing w:line="360" w:lineRule="auto"/>
                    <w:ind w:left="0" w:leftChars="0" w:firstLine="0" w:firstLineChars="0"/>
                    <w:jc w:val="center"/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Cs w:val="21"/>
                      <w:shd w:val="clear" w:color="auto" w:fill="FFFFFF"/>
                      <w:vertAlign w:val="baseline"/>
                      <w:lang w:val="en-US" w:eastAsia="zh-CN"/>
                    </w:rPr>
                    <w:t>优酷1个月会员</w:t>
                  </w: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/>
              <w:jc w:val="left"/>
              <w:rPr>
                <w:rFonts w:hint="eastAsia"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3256280</wp:posOffset>
                      </wp:positionH>
                      <wp:positionV relativeFrom="paragraph">
                        <wp:posOffset>238760</wp:posOffset>
                      </wp:positionV>
                      <wp:extent cx="1133475" cy="342265"/>
                      <wp:effectExtent l="4445" t="5080" r="5080" b="14605"/>
                      <wp:wrapNone/>
                      <wp:docPr id="3" name="圆角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422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立即打call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56.4pt;margin-top:18.8pt;height:26.95pt;width:89.25pt;z-index:251900928;mso-width-relative:page;mso-height-relative:page;" fillcolor="#FFFFFF" filled="t" stroked="t" coordsize="21600,21600" arcsize="0.166666666666667" o:gfxdata="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o7uSXWAAAACQEAAA8AAAAAAAAAAQAgAAAAIgAAAGRy&#10;cy9kb3ducmV2LnhtbFBLAQIUABQAAAAIAIdO4kDbmuAgBwIAAAgEAAAOAAAAAAAAAAEAIAAAACUB&#10;AABkcnMvZTJvRG9jLnhtbFBLBQYAAAAABgAGAFkBAACe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立即打call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236855</wp:posOffset>
                      </wp:positionV>
                      <wp:extent cx="1133475" cy="342265"/>
                      <wp:effectExtent l="4445" t="5080" r="5080" b="14605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422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分享给小伙伴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1.65pt;margin-top:18.65pt;height:26.95pt;width:89.25pt;z-index:251876352;mso-width-relative:page;mso-height-relative:page;" fillcolor="#FFFFFF" filled="t" stroked="t" coordsize="21600,21600" arcsize="0.166666666666667" o:gfxdata="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OHt3fUAAAACQEAAA8AAAAAAAAAAQAgAAAAIgAAAGRycy9k&#10;b3ducmV2LnhtbFBLAQIUABQAAAAIAIdO4kBiyhbqBgIAAAgEAAAOAAAAAAAAAAEAIAAAACMBAABk&#10;cnMvZTJvRG9jLnhtbFBLBQYAAAAABgAGAFkBAACb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分享给小伙伴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/>
              <w:jc w:val="left"/>
              <w:rPr>
                <w:rFonts w:hint="eastAsia" w:ascii="宋体" w:hAnsi="宋体" w:cs="宋体"/>
                <w:kern w:val="0"/>
                <w:szCs w:val="21"/>
                <w:shd w:val="clear" w:color="auto" w:fill="FFFFFF"/>
              </w:rPr>
            </w:pPr>
          </w:p>
          <w:p>
            <w:pPr>
              <w:pStyle w:val="7"/>
              <w:wordWrap w:val="0"/>
              <w:autoSpaceDE w:val="0"/>
              <w:autoSpaceDN w:val="0"/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kern w:val="0"/>
                <w:szCs w:val="21"/>
                <w:shd w:val="clear" w:color="auto" w:fill="FFFFFF"/>
                <w:vertAlign w:val="baseline"/>
              </w:rPr>
            </w:pPr>
          </w:p>
        </w:tc>
      </w:tr>
    </w:tbl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</w:pPr>
    </w:p>
    <w:p>
      <w:pPr>
        <w:rPr>
          <w:rFonts w:hint="eastAsia" w:ascii="宋体" w:hAnsi="宋体" w:cs="宋体"/>
          <w:b w:val="0"/>
          <w:bCs w:val="0"/>
          <w:kern w:val="0"/>
          <w:szCs w:val="21"/>
          <w:shd w:val="clear" w:color="auto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（注：点击“立即打call”跳转到表单处；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  <w:t>点击“分享活动”、“分享给小伙伴”调转到分享，可分享到朋友圈、微博、贴吧等平台；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</w:pPr>
      <w:r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  <w:t>（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  <w:t>注：需填表后才能打call，未填表自动跳转到“立即打call”处，同一个号码填表后无需再次填表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  <w:t>）</w:t>
      </w: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</w:pPr>
      <w:r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  <w:t>（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  <w:t>注：奖品配图片；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eastAsia="zh-CN"/>
        </w:rPr>
        <w:t>）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260350</wp:posOffset>
                </wp:positionV>
                <wp:extent cx="2318385" cy="552450"/>
                <wp:effectExtent l="0" t="0" r="571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小莺名师榜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5pt;margin-top:20.5pt;height:43.5pt;width:182.55pt;z-index:251851776;mso-width-relative:page;mso-height-relative:page;" fillcolor="#FFFFFF" filled="t" stroked="f" coordsize="21600,21600" o:gfxdata="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BhP99cAAAAKAQAADwAAAAAAAAABACAAAAAiAAAAZHJzL2Rvd25yZXYueG1sUEsBAhQAFAAAAAgA&#10;h07iQPrpjtG0AQAAQAMAAA4AAAAAAAAAAQAgAAAAJgEAAGRycy9lMm9Eb2MueG1sUEsFBgAAAAAG&#10;AAYAWQEAAE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小莺名师榜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————                     ————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请输入编号或姓名                   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32"/>
                <w:highlight w:val="yellow"/>
                <w:vertAlign w:val="baseline"/>
                <w:lang w:val="en-US" w:eastAsia="zh-CN"/>
              </w:rPr>
              <w:t>搜索老师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tbl>
      <w:tblPr>
        <w:tblStyle w:val="6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6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编号01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老师照片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查看老师详情</w:t>
            </w:r>
          </w:p>
        </w:tc>
        <w:tc>
          <w:tcPr>
            <w:tcW w:w="606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称号：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基本简历+授课项目等结束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使用call值  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-  </w:t>
            </w:r>
            <w:r>
              <w:rPr>
                <w:rFonts w:hint="eastAsia"/>
                <w:b/>
                <w:bCs/>
                <w:color w:val="auto"/>
                <w:highlight w:val="yellow"/>
                <w:lang w:val="en-US" w:eastAsia="zh-CN"/>
              </w:rPr>
              <w:t>5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 +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58420</wp:posOffset>
                      </wp:positionV>
                      <wp:extent cx="1752600" cy="409575"/>
                      <wp:effectExtent l="6350" t="6350" r="12700" b="22225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8805" y="3554730"/>
                                <a:ext cx="1752600" cy="409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立即打call领好课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4.1pt;margin-top:4.6pt;height:32.25pt;width:138pt;z-index:251682816;v-text-anchor:middle;mso-width-relative:page;mso-height-relative:page;" fillcolor="#5B9BD5 [3204]" filled="t" stroked="t" coordsize="21600,21600" arcsize="0.166666666666667" o:gfxdata="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6fmw7VAAAACAEAAA8A&#10;AAAAAAAAAQAgAAAAIgAAAGRycy9kb3ducmV2LnhtbFBLAQIUABQAAAAIAIdO4kCsGkfGjAIAAOkE&#10;AAAOAAAAAAAAAAEAIAAAACQ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立即打call领好课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已有990人为老师打call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编号02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老师照片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查看老师详情</w:t>
            </w:r>
          </w:p>
        </w:tc>
        <w:tc>
          <w:tcPr>
            <w:tcW w:w="6064" w:type="dxa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称号：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基本简历+授课项目等结束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730" w:firstLineChars="1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使用call值 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 -  </w:t>
            </w:r>
            <w:r>
              <w:rPr>
                <w:rFonts w:hint="eastAsia"/>
                <w:b/>
                <w:bCs/>
                <w:color w:val="auto"/>
                <w:highlight w:val="yellow"/>
                <w:lang w:val="en-US" w:eastAsia="zh-CN"/>
              </w:rPr>
              <w:t>5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 +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58420</wp:posOffset>
                      </wp:positionV>
                      <wp:extent cx="1752600" cy="409575"/>
                      <wp:effectExtent l="6350" t="6350" r="12700" b="22225"/>
                      <wp:wrapNone/>
                      <wp:docPr id="6" name="圆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8805" y="3554730"/>
                                <a:ext cx="1752600" cy="409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立即打call领好课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4.1pt;margin-top:4.6pt;height:32.25pt;width:138pt;z-index:251806720;v-text-anchor:middle;mso-width-relative:page;mso-height-relative:page;" fillcolor="#5B9BD5 [3204]" filled="t" stroked="t" coordsize="21600,21600" arcsize="0.166666666666667" o:gfxdata="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6fmw7VAAAACAEAAA8A&#10;AAAAAAAAAQAgAAAAIgAAAGRycy9kb3ducmV2LnhtbFBLAQIUABQAAAAIAIdO4kBzbg3LjAIAAOkE&#10;AAAOAAAAAAAAAAEAIAAAACQ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立即打call领好课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已有190人为老师打call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Align w:val="top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60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ascii="宋体" w:hAnsi="宋体" w:cs="宋体"/>
          <w:b w:val="0"/>
          <w:bCs w:val="0"/>
          <w:kern w:val="0"/>
          <w:szCs w:val="21"/>
          <w:shd w:val="clear" w:color="auto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（注：点击“立即打call领好课”跳出弹出框，页面如下1-1；</w:t>
      </w:r>
      <w:r>
        <w:rPr>
          <w:rFonts w:hint="eastAsia"/>
          <w:lang w:val="en-US" w:eastAsia="zh-CN"/>
        </w:rPr>
        <w:t xml:space="preserve">使用call值 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— </w:t>
      </w:r>
      <w:r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  <w:t>”、“+”可随机调整已有的打call机会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————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36"/>
          <w:lang w:val="en-US" w:eastAsia="zh-CN"/>
        </w:rPr>
        <w:t>Q&amp;A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sz w:val="36"/>
          <w:szCs w:val="36"/>
        </w:rPr>
        <w:t>————</w:t>
      </w:r>
    </w:p>
    <w:p>
      <w:pPr>
        <w:rPr>
          <w:rFonts w:hint="eastAsia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Q1：如何获得更多的打call机会？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A：活动时间：2018年7月16日-2018年8月3日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每天每人5次机会，每天分享活动即可活动额外打call机会。更多细节可查看活动详情，或添加客服微信：xiaoyingchuguo咨询了解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Q2：打call后如何抽奖？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根据系统打call次数最多的同学依次获得对应奖励，最终结果将在官方公众号：小莺出国日本留学公布获奖名单。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Q3：如何领取奖励？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A：1）实物奖励兑奖有效期：活动结束公布后两周内联系小莺客服</w:t>
      </w:r>
      <w:r>
        <w:rPr>
          <w:rFonts w:hint="eastAsia"/>
          <w:lang w:val="en-US" w:eastAsia="zh-CN"/>
        </w:rPr>
        <w:t>微信：xiaoyingchuguo</w:t>
      </w:r>
      <w:r>
        <w:rPr>
          <w:rFonts w:hint="eastAsia"/>
          <w:b w:val="0"/>
          <w:bCs w:val="0"/>
          <w:lang w:val="en-US" w:eastAsia="zh-CN"/>
        </w:rPr>
        <w:t>完成兑换，逾期作废；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2）指导课有效期：活动期间-2018年12月30日联系小莺即可听课。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222250</wp:posOffset>
                </wp:positionV>
                <wp:extent cx="2318385" cy="552450"/>
                <wp:effectExtent l="0" t="0" r="571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立即打call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3pt;margin-top:17.5pt;height:43.5pt;width:182.55pt;z-index:251829248;mso-width-relative:page;mso-height-relative:page;" fillcolor="#FFFFFF" filled="t" stroked="f" coordsize="21600,21600" o:gfxdata="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KYOKd2AAAAAoBAAAPAAAAAAAAAAEAIAAAACIAAABkcnMvZG93bnJldi54bWxQSwECFAAUAAAA&#10;CACHTuJAuAnvO7UBAABA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立即打call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————                     ————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※请提交正确联系方式参与活动，以便我们将奖励寄给你~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6"/>
        <w:tblpPr w:leftFromText="180" w:rightFromText="180" w:vertAnchor="text" w:horzAnchor="page" w:tblpX="3187" w:tblpY="212"/>
        <w:tblOverlap w:val="never"/>
        <w:tblW w:w="5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0" w:hRule="atLeast"/>
          <w:jc w:val="center"/>
        </w:trPr>
        <w:tc>
          <w:tcPr>
            <w:tcW w:w="1554" w:type="dxa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4386" w:type="dxa"/>
            <w:vAlign w:val="top"/>
          </w:tcPr>
          <w:p>
            <w:pPr>
              <w:rPr>
                <w:rFonts w:hint="eastAsia" w:eastAsia="宋体"/>
                <w:color w:val="BFBFBF" w:themeColor="background1" w:themeShade="B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554" w:type="dxa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手机</w:t>
            </w:r>
          </w:p>
        </w:tc>
        <w:tc>
          <w:tcPr>
            <w:tcW w:w="4386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0" w:hRule="atLeast"/>
          <w:jc w:val="center"/>
        </w:trPr>
        <w:tc>
          <w:tcPr>
            <w:tcW w:w="155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验证码</w:t>
            </w:r>
          </w:p>
        </w:tc>
        <w:tc>
          <w:tcPr>
            <w:tcW w:w="438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BFBFBF" w:themeColor="background1" w:themeShade="BF"/>
                <w:vertAlign w:val="baseline"/>
                <w:lang w:val="en-US" w:eastAsia="zh-CN"/>
              </w:rPr>
              <w:t>请输入验证码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2"/>
          <w:szCs w:val="22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如有任何疑问，可</w:t>
      </w:r>
      <w:r>
        <w:rPr>
          <w:rFonts w:hint="eastAsia"/>
          <w:lang w:val="en-US" w:eastAsia="zh-CN"/>
        </w:rPr>
        <w:t>关注</w:t>
      </w:r>
      <w:r>
        <w:rPr>
          <w:rFonts w:hint="eastAsia"/>
        </w:rPr>
        <w:t>官方</w:t>
      </w:r>
      <w:r>
        <w:rPr>
          <w:rFonts w:hint="eastAsia"/>
          <w:lang w:val="en-US" w:eastAsia="zh-CN"/>
        </w:rPr>
        <w:t>公众号：xiaoying-jp或</w:t>
      </w:r>
      <w:r>
        <w:rPr>
          <w:rFonts w:hint="eastAsia"/>
        </w:rPr>
        <w:t>咨询</w:t>
      </w:r>
      <w:r>
        <w:rPr>
          <w:rFonts w:hint="eastAsia"/>
          <w:lang w:val="en-US" w:eastAsia="zh-CN"/>
        </w:rPr>
        <w:t>小莺客服小姐姐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637184" behindDoc="0" locked="0" layoutInCell="1" allowOverlap="1">
                      <wp:simplePos x="0" y="0"/>
                      <wp:positionH relativeFrom="column">
                        <wp:posOffset>2199005</wp:posOffset>
                      </wp:positionH>
                      <wp:positionV relativeFrom="paragraph">
                        <wp:posOffset>305435</wp:posOffset>
                      </wp:positionV>
                      <wp:extent cx="1381125" cy="1266825"/>
                      <wp:effectExtent l="4445" t="4445" r="5080" b="508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27830" y="3944620"/>
                                <a:ext cx="138112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  <w:p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999999"/>
                                      <w:spacing w:val="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（客服二维码）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3.15pt;margin-top:24.05pt;height:99.75pt;width:108.75pt;z-index:252637184;mso-width-relative:page;mso-height-relative:page;" fillcolor="#FFFFFF [3201]" filled="t" stroked="t" coordsize="21600,21600" o:gfxdata="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valddcAAAAKAQAADwAAAAAAAAAB&#10;ACAAAAAiAAAAZHJzL2Rvd25yZXYueG1sUEsBAhQAFAAAAAgAh07iQO5N6LlKAgAAeAQAAA4AAAAA&#10;AAAAAQAgAAAAJg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999999"/>
                                <w:spacing w:val="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（客服二维码）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636160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306705</wp:posOffset>
                      </wp:positionV>
                      <wp:extent cx="1828800" cy="1217930"/>
                      <wp:effectExtent l="5080" t="4445" r="13970" b="15875"/>
                      <wp:wrapSquare wrapText="bothSides"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pacing w:before="0" w:beforeAutospacing="0" w:after="0" w:afterAutospacing="0" w:line="435" w:lineRule="atLeast"/>
                                    <w:ind w:right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999999"/>
                                      <w:spacing w:val="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aps w:val="0"/>
                                      <w:color w:val="999999"/>
                                      <w:spacing w:val="0"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（公众号二维码）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.5pt;margin-top:24.15pt;height:95.9pt;width:144pt;mso-wrap-distance-bottom:0pt;mso-wrap-distance-left:9pt;mso-wrap-distance-right:9pt;mso-wrap-distance-top:0pt;mso-wrap-style:none;z-index:252636160;mso-width-relative:page;mso-height-relative:page;" fillcolor="#FFFFFF [3201]" filled="t" stroked="t" coordsize="21600,21600" o:gfxdata="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gnQUtoAAAAJAQAADwAAAAAAAAABACAAAAAiAAAA&#10;ZHJzL2Rvd25yZXYueG1sUEsBAhQAFAAAAAgAh07iQJDVdgE+AgAAagQAAA4AAAAAAAAAAQAgAAAA&#10;KQEAAGRycy9lMm9Eb2MueG1sUEsFBgAAAAAGAAYAWQEAANk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35" w:lineRule="atLeast"/>
                              <w:ind w:righ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999999"/>
                                <w:spacing w:val="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999999"/>
                                <w:spacing w:val="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（公众号二维码）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638208" behindDoc="0" locked="0" layoutInCell="1" allowOverlap="1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271145</wp:posOffset>
                      </wp:positionV>
                      <wp:extent cx="1304290" cy="571500"/>
                      <wp:effectExtent l="0" t="0" r="10160" b="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37480" y="4173220"/>
                                <a:ext cx="130429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小莺出国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日语 留学 新私塾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8.9pt;margin-top:21.35pt;height:45pt;width:102.7pt;z-index:252638208;mso-width-relative:page;mso-height-relative:page;" fillcolor="#FFFFFF [3201]" filled="t" stroked="f" coordsize="21600,21600" o:gfxdata="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1UFS1QAAAAoBAAAPAAAAAAAAAAEAIAAAACIAAABk&#10;cnMvZG93bnJldi54bWxQSwECFAAUAAAACACHTuJAg2LXekICAABPBAAADgAAAAAAAAABACAAAAAk&#10;AQAAZHJzL2Uyb0RvYy54bWxQSwUGAAAAAAYABgBZAQAA2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小莺出国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日语 留学 新私塾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 xml:space="preserve">                                                          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 w:firstLine="880" w:firstLineChars="40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 xml:space="preserve">扫码关注公众号            加客服小姐姐微信  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2"/>
          <w:szCs w:val="22"/>
          <w:lang w:val="en-US" w:eastAsia="zh-CN"/>
        </w:rPr>
      </w:pP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b/>
          <w:bCs/>
          <w:color w:val="FF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0"/>
          <w:szCs w:val="21"/>
          <w:shd w:val="clear" w:color="auto" w:fill="FFFFFF"/>
          <w:lang w:val="en-US" w:eastAsia="zh-CN"/>
        </w:rPr>
        <w:t>1-1（注：点击打call立领好课跳出弹出页面）</w:t>
      </w:r>
    </w:p>
    <w:tbl>
      <w:tblPr>
        <w:tblStyle w:val="6"/>
        <w:tblW w:w="5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7" w:hRule="atLeast"/>
          <w:jc w:val="center"/>
        </w:trPr>
        <w:tc>
          <w:tcPr>
            <w:tcW w:w="51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 xml:space="preserve">                                     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您已成功为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highlight w:val="yellow"/>
                <w:vertAlign w:val="baseline"/>
                <w:lang w:val="en-US" w:eastAsia="zh-CN"/>
              </w:rPr>
              <w:t>XX老师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打call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分享活动获取更多call值！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拿大奖机会更大哦~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11430</wp:posOffset>
                      </wp:positionV>
                      <wp:extent cx="1828800" cy="533400"/>
                      <wp:effectExtent l="6350" t="6350" r="12700" b="1270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6182360"/>
                                <a:ext cx="18288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分享活动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85pt;margin-top:0.9pt;height:42pt;width:144pt;z-index:252145664;v-text-anchor:middle;mso-width-relative:page;mso-height-relative:page;" fillcolor="#5B9BD5 [3204]" filled="t" stroked="t" coordsize="21600,21600" o:gfxdata="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Sjoo2QAAAAgBAAAPAAAAAAAAAAEAIAAAACIA&#10;AABkcnMvZG93bnJldi54bWxQSwECFAAUAAAACACHTuJAWdSbCXoCAADgBAAADgAAAAAAAAABACAA&#10;AAAoAQAAZHJzL2Uyb0RvYy54bWxQSwUGAAAAAAYABgBZAQAAF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分享活动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45720</wp:posOffset>
                      </wp:positionV>
                      <wp:extent cx="1800225" cy="504825"/>
                      <wp:effectExtent l="6350" t="6350" r="22225" b="2222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94330" y="7009130"/>
                                <a:ext cx="1800225" cy="504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领取好课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2.35pt;margin-top:3.6pt;height:39.75pt;width:141.75pt;z-index:252146688;v-text-anchor:middle;mso-width-relative:page;mso-height-relative:page;" fillcolor="#5B9BD5 [3204]" filled="t" stroked="t" coordsize="21600,21600" o:gfxdata="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bpQ592gAAAAgBAAAPAAAAAAAAAAEAIAAAACIA&#10;AABkcnMvZG93bnJldi54bWxQSwECFAAUAAAACACHTuJAE6oE93kCAADgBAAADgAAAAAAAAABACAA&#10;AAApAQAAZHJzL2Uyb0RvYy54bWxQSwUGAAAAAAYABgBZAQAAF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领取好课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2"/>
          <w:szCs w:val="22"/>
          <w:lang w:val="en-US" w:eastAsia="zh-CN"/>
        </w:rPr>
      </w:pPr>
    </w:p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b/>
          <w:bCs/>
          <w:color w:val="FF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kern w:val="0"/>
          <w:szCs w:val="21"/>
          <w:shd w:val="clear" w:color="auto" w:fill="FFFFFF"/>
          <w:lang w:val="en-US" w:eastAsia="zh-CN"/>
        </w:rPr>
        <w:t>1-2（注：点击领取好课跳出弹出页面）</w:t>
      </w:r>
    </w:p>
    <w:tbl>
      <w:tblPr>
        <w:tblStyle w:val="6"/>
        <w:tblW w:w="5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7" w:hRule="atLeast"/>
          <w:jc w:val="center"/>
        </w:trPr>
        <w:tc>
          <w:tcPr>
            <w:tcW w:w="51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 xml:space="preserve">                                     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您可领取小莺出国日本留学指导课！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请联系小莺微信：xiaoyingchuguo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截图此页即可兑换。</w: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293370</wp:posOffset>
                      </wp:positionV>
                      <wp:extent cx="1457325" cy="1485900"/>
                      <wp:effectExtent l="6350" t="6350" r="22225" b="1270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6182360"/>
                                <a:ext cx="1457325" cy="1485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客服二维码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2.1pt;margin-top:23.1pt;height:117pt;width:114.75pt;z-index:252635136;v-text-anchor:middle;mso-width-relative:page;mso-height-relative:page;" fillcolor="#5B9BD5 [3204]" filled="t" stroked="t" coordsize="21600,21600" o:gfxdata="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eczOtwAAAAKAQAADwAAAAAAAAAB&#10;ACAAAAAiAAAAZHJzL2Rvd25yZXYueG1sUEsBAhQAFAAAAAgAh07iQPPSKCl+AgAA4QQAAA4AAAAA&#10;AAAAAQAgAAAAKw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客服二维码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35" w:lineRule="atLeast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999999"/>
                <w:spacing w:val="0"/>
                <w:sz w:val="22"/>
                <w:szCs w:val="22"/>
                <w:vertAlign w:val="baseline"/>
                <w:lang w:val="en-US" w:eastAsia="zh-CN"/>
              </w:rPr>
              <w:t>扫码加小莺微信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2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2"/>
          <w:szCs w:val="22"/>
          <w:lang w:val="en-US" w:eastAsia="zh-CN"/>
        </w:rPr>
        <w:t>------------------------------------------------------------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（点击“查看老师详情”出现【老师介绍页面】）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sz w:val="24"/>
        </w:rPr>
        <w:t>【Banner】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小莺出国</w:t>
            </w:r>
            <w:r>
              <w:rPr>
                <w:rFonts w:hint="eastAsia"/>
              </w:rPr>
              <w:t>Logo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40"/>
                <w:szCs w:val="4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44"/>
                <w:szCs w:val="52"/>
                <w:lang w:val="en-US" w:eastAsia="zh-CN"/>
              </w:rPr>
              <w:t>为老师打call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wordWrap w:val="0"/>
              <w:autoSpaceDE w:val="0"/>
              <w:autoSpaceDN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kern w:val="0"/>
                <w:sz w:val="36"/>
                <w:szCs w:val="36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kern w:val="0"/>
                <w:sz w:val="36"/>
                <w:szCs w:val="36"/>
                <w:shd w:val="clear" w:color="auto" w:fill="FFFFFF"/>
                <w:lang w:val="en-US" w:eastAsia="zh-CN"/>
              </w:rPr>
              <w:t>听小莺好课 去日本留学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活动结束倒计时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 xml:space="preserve"> 1天1 时1 分 1秒 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pStyle w:val="7"/>
        <w:wordWrap w:val="0"/>
        <w:autoSpaceDE w:val="0"/>
        <w:autoSpaceDN w:val="0"/>
        <w:spacing w:line="360" w:lineRule="auto"/>
        <w:ind w:left="0"/>
        <w:jc w:val="left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</w:p>
    <w:p>
      <w:pPr>
        <w:jc w:val="center"/>
        <w:rPr>
          <w:rFonts w:hint="eastAsia" w:ascii="宋体" w:hAnsi="宋体" w:cs="宋体"/>
          <w:kern w:val="0"/>
          <w:szCs w:val="21"/>
          <w:shd w:val="clear" w:color="auto" w:fill="FFFFFF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您还有</w:t>
      </w:r>
      <w:r>
        <w:rPr>
          <w:rFonts w:hint="eastAsia"/>
          <w:sz w:val="28"/>
          <w:szCs w:val="36"/>
          <w:highlight w:val="yellow"/>
          <w:lang w:val="en-US" w:eastAsia="zh-CN"/>
        </w:rPr>
        <w:t>5次</w:t>
      </w:r>
      <w:r>
        <w:rPr>
          <w:rFonts w:hint="eastAsia"/>
          <w:sz w:val="28"/>
          <w:szCs w:val="36"/>
          <w:lang w:val="en-US" w:eastAsia="zh-CN"/>
        </w:rPr>
        <w:t>打call机会！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71755</wp:posOffset>
                </wp:positionV>
                <wp:extent cx="1752600" cy="409575"/>
                <wp:effectExtent l="6350" t="6350" r="12700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立即打call领好课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45pt;margin-top:5.65pt;height:32.25pt;width:138pt;z-index:252787712;v-text-anchor:middle;mso-width-relative:page;mso-height-relative:page;" fillcolor="#5B9BD5 [3204]" filled="t" stroked="t" coordsize="21600,21600" arcsize="0.166666666666667" o:gfxdata="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qoUpHVAAAACQEAAA8AAAAAAAAAAQAgAAAA&#10;IgAAAGRycy9kb3ducmV2LnhtbFBLAQIUABQAAAAIAIdO4kD+zJIJgAIAAN0E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立即打call领好课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8440" w:type="dxa"/>
          </w:tcPr>
          <w:p>
            <w:pPr>
              <w:ind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2788736" behindDoc="0" locked="0" layoutInCell="1" allowOverlap="1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154305</wp:posOffset>
                      </wp:positionV>
                      <wp:extent cx="1964055" cy="1011555"/>
                      <wp:effectExtent l="4445" t="5080" r="12700" b="1206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27830" y="1880870"/>
                                <a:ext cx="1964055" cy="1011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姓名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称号：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个人简介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基本简历+授课项目等结束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.6pt;margin-top:12.15pt;height:79.65pt;width:154.65pt;z-index:252788736;mso-width-relative:page;mso-height-relative:page;" fillcolor="#FFFFFF [3201]" filled="t" stroked="t" coordsize="21600,21600" o:gfxdata="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nxYctcAAAAKAQAADwAAAAAAAAABACAA&#10;AAAiAAAAZHJzL2Rvd25yZXYueG1sUEsBAhQAFAAAAAgAh07iQBMo7OVHAgAAdgQAAA4AAAAAAAAA&#10;AQAgAAAAJg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姓名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称号：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个人简介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基本简历+授课项目等结束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编号01                                   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老师照片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————       老师专访        ————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（注：插入视频）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color w:val="7F7F7F" w:themeColor="background1" w:themeShade="80"/>
          <w:sz w:val="20"/>
          <w:szCs w:val="22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0"/>
          <w:szCs w:val="22"/>
          <w:lang w:val="en-US" w:eastAsia="zh-CN"/>
        </w:rPr>
        <w:t>建议Wifi环境下观看视频，土豪请随意</w:t>
      </w:r>
    </w:p>
    <w:p>
      <w:pPr>
        <w:jc w:val="center"/>
        <w:rPr>
          <w:rFonts w:hint="eastAsia"/>
          <w:b/>
          <w:bCs/>
          <w:color w:val="7F7F7F" w:themeColor="background1" w:themeShade="80"/>
          <w:sz w:val="20"/>
          <w:szCs w:val="22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0"/>
          <w:szCs w:val="22"/>
          <w:lang w:val="en-US" w:eastAsia="zh-CN"/>
        </w:rPr>
        <w:t>无法观看的小伙伴可以查阅文字了解老师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简单的介绍一下自己？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（文字内容）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为什么选择小莺留学？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（文字内容）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工作中遇到的最深刻的一件事是？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（文字内容）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最想对学生说什么？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（文字内容）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 xml:space="preserve">————       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>精彩案例展示</w:t>
      </w:r>
      <w:r>
        <w:rPr>
          <w:rFonts w:hint="eastAsia" w:ascii="微软雅黑" w:hAnsi="微软雅黑" w:eastAsia="微软雅黑" w:cs="微软雅黑"/>
          <w:b/>
          <w:sz w:val="36"/>
          <w:szCs w:val="36"/>
        </w:rPr>
        <w:t xml:space="preserve">        ————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（添加微信聊天截图、经手学生案例的录取通知等，加小莺出国日本留学logo）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90314"/>
    <w:rsid w:val="019C3870"/>
    <w:rsid w:val="02004482"/>
    <w:rsid w:val="02B0378B"/>
    <w:rsid w:val="032F3D98"/>
    <w:rsid w:val="033D0127"/>
    <w:rsid w:val="04217D90"/>
    <w:rsid w:val="04DF07D7"/>
    <w:rsid w:val="04ED5D47"/>
    <w:rsid w:val="051E2F2B"/>
    <w:rsid w:val="051F10D5"/>
    <w:rsid w:val="065024C7"/>
    <w:rsid w:val="06B33303"/>
    <w:rsid w:val="07613369"/>
    <w:rsid w:val="07855C6D"/>
    <w:rsid w:val="083940C9"/>
    <w:rsid w:val="090F571A"/>
    <w:rsid w:val="09DE3340"/>
    <w:rsid w:val="0A4C1A42"/>
    <w:rsid w:val="0ACC5A26"/>
    <w:rsid w:val="0C1B2E18"/>
    <w:rsid w:val="0C9D7E76"/>
    <w:rsid w:val="0CF375B8"/>
    <w:rsid w:val="0D5E3844"/>
    <w:rsid w:val="0D9E4D14"/>
    <w:rsid w:val="0DF0494A"/>
    <w:rsid w:val="0F7A6448"/>
    <w:rsid w:val="10035796"/>
    <w:rsid w:val="11131858"/>
    <w:rsid w:val="122039FD"/>
    <w:rsid w:val="12425FEF"/>
    <w:rsid w:val="125710BB"/>
    <w:rsid w:val="1296578B"/>
    <w:rsid w:val="12B16DDD"/>
    <w:rsid w:val="12B52310"/>
    <w:rsid w:val="12DF2D07"/>
    <w:rsid w:val="12FF5145"/>
    <w:rsid w:val="136C0BB1"/>
    <w:rsid w:val="138E20D5"/>
    <w:rsid w:val="14697C40"/>
    <w:rsid w:val="14924884"/>
    <w:rsid w:val="151E34FE"/>
    <w:rsid w:val="154D1470"/>
    <w:rsid w:val="15820551"/>
    <w:rsid w:val="1587581E"/>
    <w:rsid w:val="15FF23CD"/>
    <w:rsid w:val="17BE5374"/>
    <w:rsid w:val="17F628AF"/>
    <w:rsid w:val="18524EA2"/>
    <w:rsid w:val="194216CA"/>
    <w:rsid w:val="19A6478C"/>
    <w:rsid w:val="1AD620A7"/>
    <w:rsid w:val="1AFF2336"/>
    <w:rsid w:val="1B5C2BA8"/>
    <w:rsid w:val="1BE43E74"/>
    <w:rsid w:val="1BF73A5E"/>
    <w:rsid w:val="1CB840EC"/>
    <w:rsid w:val="1D024F83"/>
    <w:rsid w:val="1D6B0C8D"/>
    <w:rsid w:val="1D8E7B07"/>
    <w:rsid w:val="1DA24528"/>
    <w:rsid w:val="1DC818A4"/>
    <w:rsid w:val="1E0F3B17"/>
    <w:rsid w:val="1E233B78"/>
    <w:rsid w:val="1E51696A"/>
    <w:rsid w:val="1FF93051"/>
    <w:rsid w:val="20F05985"/>
    <w:rsid w:val="2108406C"/>
    <w:rsid w:val="21414464"/>
    <w:rsid w:val="22687BC3"/>
    <w:rsid w:val="22A148F3"/>
    <w:rsid w:val="23BF141D"/>
    <w:rsid w:val="242F70DA"/>
    <w:rsid w:val="243069C6"/>
    <w:rsid w:val="24311A80"/>
    <w:rsid w:val="243E0394"/>
    <w:rsid w:val="25A450AA"/>
    <w:rsid w:val="260B5D8F"/>
    <w:rsid w:val="26796C6C"/>
    <w:rsid w:val="269A0D0C"/>
    <w:rsid w:val="26C36607"/>
    <w:rsid w:val="27266523"/>
    <w:rsid w:val="285D4B6D"/>
    <w:rsid w:val="28A733A3"/>
    <w:rsid w:val="291C4321"/>
    <w:rsid w:val="29397888"/>
    <w:rsid w:val="2A533FFF"/>
    <w:rsid w:val="2AAE5E16"/>
    <w:rsid w:val="2BED63DE"/>
    <w:rsid w:val="2D0D012A"/>
    <w:rsid w:val="2D4534CC"/>
    <w:rsid w:val="2DE478F1"/>
    <w:rsid w:val="2DE92EC9"/>
    <w:rsid w:val="2F1F269D"/>
    <w:rsid w:val="2F8446D8"/>
    <w:rsid w:val="2F95360D"/>
    <w:rsid w:val="30355248"/>
    <w:rsid w:val="31875357"/>
    <w:rsid w:val="31CF759C"/>
    <w:rsid w:val="31E65E0F"/>
    <w:rsid w:val="33562D25"/>
    <w:rsid w:val="3483273C"/>
    <w:rsid w:val="34CC10F8"/>
    <w:rsid w:val="34D37B21"/>
    <w:rsid w:val="34DE4E62"/>
    <w:rsid w:val="35141DDC"/>
    <w:rsid w:val="357978C5"/>
    <w:rsid w:val="358D682B"/>
    <w:rsid w:val="35A01D52"/>
    <w:rsid w:val="35E36A2C"/>
    <w:rsid w:val="361844D5"/>
    <w:rsid w:val="36224FB2"/>
    <w:rsid w:val="36CB413C"/>
    <w:rsid w:val="36D97D63"/>
    <w:rsid w:val="37551D38"/>
    <w:rsid w:val="37F96252"/>
    <w:rsid w:val="386B25F9"/>
    <w:rsid w:val="39067D21"/>
    <w:rsid w:val="398B62B9"/>
    <w:rsid w:val="39D939A9"/>
    <w:rsid w:val="3A602E34"/>
    <w:rsid w:val="3A944BFF"/>
    <w:rsid w:val="3AF97312"/>
    <w:rsid w:val="3BA527DC"/>
    <w:rsid w:val="3BA62621"/>
    <w:rsid w:val="3BDD4D3A"/>
    <w:rsid w:val="3C5403DE"/>
    <w:rsid w:val="3CA7127D"/>
    <w:rsid w:val="3DD04B0C"/>
    <w:rsid w:val="3E303017"/>
    <w:rsid w:val="3E37094A"/>
    <w:rsid w:val="3F001D1D"/>
    <w:rsid w:val="3FA15DD0"/>
    <w:rsid w:val="401924D8"/>
    <w:rsid w:val="40813B19"/>
    <w:rsid w:val="40E3134F"/>
    <w:rsid w:val="4267710C"/>
    <w:rsid w:val="427D24AA"/>
    <w:rsid w:val="447F652E"/>
    <w:rsid w:val="44917190"/>
    <w:rsid w:val="44D37CBF"/>
    <w:rsid w:val="44F02FB5"/>
    <w:rsid w:val="45112766"/>
    <w:rsid w:val="45366760"/>
    <w:rsid w:val="4546046D"/>
    <w:rsid w:val="45A306C9"/>
    <w:rsid w:val="4653540F"/>
    <w:rsid w:val="465A1509"/>
    <w:rsid w:val="47F677D2"/>
    <w:rsid w:val="47F72C72"/>
    <w:rsid w:val="480A12A2"/>
    <w:rsid w:val="481C4404"/>
    <w:rsid w:val="48390702"/>
    <w:rsid w:val="490454AC"/>
    <w:rsid w:val="4A4742E7"/>
    <w:rsid w:val="4A54090C"/>
    <w:rsid w:val="4AF43705"/>
    <w:rsid w:val="4B3077B9"/>
    <w:rsid w:val="4CBC1393"/>
    <w:rsid w:val="4DC95678"/>
    <w:rsid w:val="4DEC2FEC"/>
    <w:rsid w:val="4F7000AA"/>
    <w:rsid w:val="4F9666F3"/>
    <w:rsid w:val="4FCC4646"/>
    <w:rsid w:val="503E7061"/>
    <w:rsid w:val="504315B1"/>
    <w:rsid w:val="50517EAB"/>
    <w:rsid w:val="51186753"/>
    <w:rsid w:val="51EA3F3F"/>
    <w:rsid w:val="52435AD0"/>
    <w:rsid w:val="53BE2FEE"/>
    <w:rsid w:val="540D22B2"/>
    <w:rsid w:val="544734F1"/>
    <w:rsid w:val="54886F11"/>
    <w:rsid w:val="54F45266"/>
    <w:rsid w:val="5510099E"/>
    <w:rsid w:val="55A73680"/>
    <w:rsid w:val="55B40581"/>
    <w:rsid w:val="55CC4588"/>
    <w:rsid w:val="56064526"/>
    <w:rsid w:val="56220D4E"/>
    <w:rsid w:val="562A7428"/>
    <w:rsid w:val="568850EE"/>
    <w:rsid w:val="570473EB"/>
    <w:rsid w:val="57090A11"/>
    <w:rsid w:val="5753323A"/>
    <w:rsid w:val="57AC5983"/>
    <w:rsid w:val="588908F6"/>
    <w:rsid w:val="58A239B4"/>
    <w:rsid w:val="5989305D"/>
    <w:rsid w:val="59E339C1"/>
    <w:rsid w:val="5A1A09D9"/>
    <w:rsid w:val="5A31334B"/>
    <w:rsid w:val="5ADC2D40"/>
    <w:rsid w:val="5B942FC5"/>
    <w:rsid w:val="5B971150"/>
    <w:rsid w:val="5BBC5D3D"/>
    <w:rsid w:val="5D9C0BE8"/>
    <w:rsid w:val="5E496560"/>
    <w:rsid w:val="5E90475E"/>
    <w:rsid w:val="5EFD0204"/>
    <w:rsid w:val="5EFF2437"/>
    <w:rsid w:val="5F67220B"/>
    <w:rsid w:val="5FB40CB0"/>
    <w:rsid w:val="5FE0572C"/>
    <w:rsid w:val="5FE85D7D"/>
    <w:rsid w:val="5FF97D92"/>
    <w:rsid w:val="605B4B15"/>
    <w:rsid w:val="609C1737"/>
    <w:rsid w:val="60C3174F"/>
    <w:rsid w:val="6189496E"/>
    <w:rsid w:val="632E21C4"/>
    <w:rsid w:val="642B0876"/>
    <w:rsid w:val="644E7306"/>
    <w:rsid w:val="65943A91"/>
    <w:rsid w:val="65AA7E2E"/>
    <w:rsid w:val="66326B28"/>
    <w:rsid w:val="66383C71"/>
    <w:rsid w:val="6651448E"/>
    <w:rsid w:val="668441BA"/>
    <w:rsid w:val="66C92383"/>
    <w:rsid w:val="67783A81"/>
    <w:rsid w:val="68F6018E"/>
    <w:rsid w:val="693219A0"/>
    <w:rsid w:val="694757C2"/>
    <w:rsid w:val="6AB34C36"/>
    <w:rsid w:val="6B4D210A"/>
    <w:rsid w:val="6B5A25A5"/>
    <w:rsid w:val="6C6F1EB7"/>
    <w:rsid w:val="6CDC571A"/>
    <w:rsid w:val="6CE17E7B"/>
    <w:rsid w:val="6D42043A"/>
    <w:rsid w:val="6D535020"/>
    <w:rsid w:val="6D735E99"/>
    <w:rsid w:val="6E927909"/>
    <w:rsid w:val="6ED514AC"/>
    <w:rsid w:val="6EE943BC"/>
    <w:rsid w:val="701F7210"/>
    <w:rsid w:val="70702487"/>
    <w:rsid w:val="710A4139"/>
    <w:rsid w:val="714A4682"/>
    <w:rsid w:val="716A3B35"/>
    <w:rsid w:val="71902086"/>
    <w:rsid w:val="71E3616D"/>
    <w:rsid w:val="71E5401A"/>
    <w:rsid w:val="720151EE"/>
    <w:rsid w:val="72A57892"/>
    <w:rsid w:val="72D762AD"/>
    <w:rsid w:val="736C4510"/>
    <w:rsid w:val="73C565F2"/>
    <w:rsid w:val="73F604BC"/>
    <w:rsid w:val="742C1A51"/>
    <w:rsid w:val="747421F8"/>
    <w:rsid w:val="755970A5"/>
    <w:rsid w:val="76B22065"/>
    <w:rsid w:val="770D5206"/>
    <w:rsid w:val="772006A3"/>
    <w:rsid w:val="772266D7"/>
    <w:rsid w:val="78B43B25"/>
    <w:rsid w:val="7903701D"/>
    <w:rsid w:val="79490314"/>
    <w:rsid w:val="796068B8"/>
    <w:rsid w:val="79AE2870"/>
    <w:rsid w:val="79CE3DF9"/>
    <w:rsid w:val="7A1C1343"/>
    <w:rsid w:val="7B0C0B58"/>
    <w:rsid w:val="7B80104A"/>
    <w:rsid w:val="7B977518"/>
    <w:rsid w:val="7BE0278E"/>
    <w:rsid w:val="7BF72F74"/>
    <w:rsid w:val="7C512966"/>
    <w:rsid w:val="7C721A5E"/>
    <w:rsid w:val="7D6330F3"/>
    <w:rsid w:val="7E0B5A96"/>
    <w:rsid w:val="7E7A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2018-06-08T06:34:00Z</dcterms:created>
  <dc:creator>HP</dc:creator>
  <cp:lastModifiedBy>dragon</cp:lastModifiedBy>
  <dcterms:modified xsi:type="dcterms:W3CDTF">2018-07-26T06:26:48Z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